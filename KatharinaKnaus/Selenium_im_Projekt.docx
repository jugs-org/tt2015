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FC" w:rsidRPr="0080362F" w:rsidRDefault="0098013B" w:rsidP="0098013B">
      <w:pPr>
        <w:pStyle w:val="Titel"/>
        <w:jc w:val="center"/>
      </w:pPr>
      <w:r>
        <w:t xml:space="preserve">Einführung von </w:t>
      </w:r>
      <w:r w:rsidR="00A4074A" w:rsidRPr="0080362F">
        <w:t>Selenium</w:t>
      </w:r>
      <w:r w:rsidR="00AE05BA">
        <w:t xml:space="preserve"> 2</w:t>
      </w:r>
      <w:r w:rsidR="0080362F" w:rsidRPr="0080362F">
        <w:t xml:space="preserve"> als Basis für </w:t>
      </w:r>
      <w:r w:rsidR="00152BD9">
        <w:t xml:space="preserve">automatisierte </w:t>
      </w:r>
      <w:r w:rsidR="00DA4314">
        <w:t>HTML-</w:t>
      </w:r>
      <w:r w:rsidR="0080362F" w:rsidRPr="0080362F">
        <w:t>Oberflächentests</w:t>
      </w:r>
      <w:r>
        <w:t xml:space="preserve"> –            Ein Beispiel aus der Praxis</w:t>
      </w:r>
    </w:p>
    <w:p w:rsidR="005D3597" w:rsidRPr="0080362F" w:rsidRDefault="005D3597" w:rsidP="00152BD9"/>
    <w:p w:rsidR="005D3597" w:rsidRPr="00A77E80" w:rsidRDefault="00A4074A" w:rsidP="00152BD9">
      <w:pPr>
        <w:pStyle w:val="berschrift1"/>
      </w:pPr>
      <w:r w:rsidRPr="00A77E80">
        <w:t>Abstract</w:t>
      </w:r>
    </w:p>
    <w:p w:rsidR="00C93667" w:rsidRDefault="001059B1" w:rsidP="00152BD9">
      <w:r>
        <w:t xml:space="preserve">Mit der Einführung einer neuen JSF basierten UI bei einem Versicherungsunternehmen mussten auch die Oberflächentests reformiert werden. Bei ca. 50 unterschiedlichen facelets mit je durchschnittlich 25 UI-Elementen, die </w:t>
      </w:r>
      <w:r w:rsidR="003D2235">
        <w:t xml:space="preserve">nicht nur </w:t>
      </w:r>
      <w:r w:rsidR="00835B9E">
        <w:t>t</w:t>
      </w:r>
      <w:r w:rsidR="003D2235">
        <w:t>arif- sondern auch v</w:t>
      </w:r>
      <w:r>
        <w:t xml:space="preserve">ertragsabhängig die Sichtbarkeit und den Wert ändern, ein gar nicht so einfaches Unterfangen. </w:t>
      </w:r>
      <w:r w:rsidR="00C93667">
        <w:t xml:space="preserve">Selbstverständlich sitzen wie immer das Budget und die Zeit im Nacken. </w:t>
      </w:r>
      <w:r w:rsidR="00AE05BA">
        <w:t xml:space="preserve">Die Lösung heißt Selenium 2. </w:t>
      </w:r>
    </w:p>
    <w:p w:rsidR="00C93667" w:rsidRDefault="00C93667" w:rsidP="00152BD9">
      <w:r>
        <w:t xml:space="preserve">Wie </w:t>
      </w:r>
      <w:r w:rsidR="00AE05BA">
        <w:t>man zu dieser</w:t>
      </w:r>
      <w:r>
        <w:t xml:space="preserve"> Lösung kam </w:t>
      </w:r>
      <w:r w:rsidR="00AE05BA">
        <w:t xml:space="preserve">und was dabei zu Beachten war, </w:t>
      </w:r>
      <w:r>
        <w:t xml:space="preserve">wird im Vortrag erläutert. Es wird Schritt für Schritt jede Projektphase beleuchtet und die Herausforderungen, die gewählte Lösungsstrategie und die Lessons Learned aufgezeigt. </w:t>
      </w:r>
      <w:r w:rsidR="006E613E">
        <w:t xml:space="preserve">Mit relativ geringem Aufwand wurde eine Test-Suite aufgebaut, die </w:t>
      </w:r>
      <w:r w:rsidR="003574FB">
        <w:t>dem Entwickler und dem Tester einiges an Arbeit erspart.</w:t>
      </w:r>
      <w:bookmarkStart w:id="0" w:name="_GoBack"/>
      <w:bookmarkEnd w:id="0"/>
    </w:p>
    <w:p w:rsidR="0083669E" w:rsidRPr="00897350" w:rsidRDefault="0083669E" w:rsidP="00152BD9">
      <w:pPr>
        <w:pStyle w:val="berschrift1"/>
      </w:pPr>
      <w:r w:rsidRPr="00897350">
        <w:t>Übung</w:t>
      </w:r>
    </w:p>
    <w:p w:rsidR="0083669E" w:rsidRPr="00897350" w:rsidRDefault="0083669E" w:rsidP="00152BD9">
      <w:r w:rsidRPr="00897350">
        <w:t xml:space="preserve">In der Übung </w:t>
      </w:r>
      <w:r w:rsidR="00AE05BA">
        <w:t>werden die Tools näher kennengelernt</w:t>
      </w:r>
      <w:r w:rsidRPr="00897350">
        <w:t xml:space="preserve">. Es </w:t>
      </w:r>
      <w:r w:rsidR="00AE05BA">
        <w:t>wird</w:t>
      </w:r>
      <w:r w:rsidRPr="00897350">
        <w:t xml:space="preserve"> geübt </w:t>
      </w:r>
      <w:r w:rsidR="00AE05BA">
        <w:t xml:space="preserve">mit Selenium DIE </w:t>
      </w:r>
      <w:r w:rsidRPr="00897350">
        <w:t xml:space="preserve">Testfälle aufzunehmen, abzuspielen, nach Java zu exportieren und nachzubearbeiten.  </w:t>
      </w:r>
    </w:p>
    <w:p w:rsidR="00AE05BA" w:rsidRDefault="00AE05BA" w:rsidP="00152BD9">
      <w:r>
        <w:t xml:space="preserve">Des Weiteren werden eigene Testfälle mit Java geschrieben und mit Selenium WebDriver abgespielt. </w:t>
      </w:r>
    </w:p>
    <w:p w:rsidR="00AE05BA" w:rsidRDefault="00AE05BA" w:rsidP="00152BD9">
      <w:r>
        <w:t xml:space="preserve">Hierzu erforderlich sind folgende Tools: </w:t>
      </w:r>
    </w:p>
    <w:p w:rsidR="0083669E" w:rsidRDefault="00AE05BA" w:rsidP="00AE05BA">
      <w:pPr>
        <w:pStyle w:val="Listenabsatz"/>
        <w:numPr>
          <w:ilvl w:val="0"/>
          <w:numId w:val="4"/>
        </w:numPr>
      </w:pPr>
      <w:r>
        <w:t>Firefox mit dem PlugIn: Selenium IDE (</w:t>
      </w:r>
      <w:hyperlink r:id="rId9" w:history="1">
        <w:r w:rsidRPr="00AE05BA">
          <w:t>http://seleniumhq.org/download/</w:t>
        </w:r>
      </w:hyperlink>
      <w:r w:rsidRPr="00AE05BA">
        <w:t>)</w:t>
      </w:r>
      <w:r>
        <w:t xml:space="preserve"> und Firebug </w:t>
      </w:r>
    </w:p>
    <w:p w:rsidR="00AE05BA" w:rsidRDefault="00AE05BA" w:rsidP="00AE05BA">
      <w:pPr>
        <w:pStyle w:val="Listenabsatz"/>
        <w:numPr>
          <w:ilvl w:val="0"/>
          <w:numId w:val="4"/>
        </w:numPr>
      </w:pPr>
      <w:r>
        <w:t>Developer IDE + Jdk</w:t>
      </w:r>
    </w:p>
    <w:p w:rsidR="00AE05BA" w:rsidRPr="00AE05BA" w:rsidRDefault="00AE05BA" w:rsidP="00AE05BA">
      <w:pPr>
        <w:pStyle w:val="Listenabsatz"/>
        <w:numPr>
          <w:ilvl w:val="0"/>
          <w:numId w:val="4"/>
        </w:numPr>
      </w:pPr>
      <w:r>
        <w:t>Die notwendigen jars können per maven geladen werden</w:t>
      </w:r>
    </w:p>
    <w:p w:rsidR="00DA4314" w:rsidRDefault="00DA4314" w:rsidP="00152BD9"/>
    <w:p w:rsidR="00A77E80" w:rsidRPr="00A77E80" w:rsidRDefault="00A77E80" w:rsidP="00152BD9"/>
    <w:sectPr w:rsidR="00A77E80" w:rsidRPr="00A77E8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2EE" w:rsidRDefault="001712EE" w:rsidP="00152BD9">
      <w:r>
        <w:separator/>
      </w:r>
    </w:p>
  </w:endnote>
  <w:endnote w:type="continuationSeparator" w:id="0">
    <w:p w:rsidR="001712EE" w:rsidRDefault="001712EE" w:rsidP="0015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 LT Std 47 Cn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 LT Std 57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0A8" w:rsidRPr="00B42469" w:rsidRDefault="008140A8" w:rsidP="00152BD9">
    <w:pPr>
      <w:pStyle w:val="Fuzeile"/>
      <w:rPr>
        <w:noProof/>
      </w:rPr>
    </w:pPr>
  </w:p>
  <w:p w:rsidR="00577097" w:rsidRPr="00B42469" w:rsidRDefault="00A4074A" w:rsidP="00152BD9">
    <w:pPr>
      <w:pStyle w:val="Kopfzeile"/>
      <w:rPr>
        <w:noProof/>
        <w:lang w:val="en-GB"/>
      </w:rPr>
    </w:pPr>
    <w:r w:rsidRPr="00B42469">
      <w:rPr>
        <w:noProof/>
      </w:rPr>
      <w:fldChar w:fldCharType="begin"/>
    </w:r>
    <w:r w:rsidRPr="00B42469">
      <w:rPr>
        <w:noProof/>
        <w:lang w:val="en-GB"/>
      </w:rPr>
      <w:instrText xml:space="preserve"> TITLE  \* Caps  \* MERGEFORMAT </w:instrText>
    </w:r>
    <w:r w:rsidRPr="00B42469">
      <w:rPr>
        <w:noProof/>
      </w:rPr>
      <w:fldChar w:fldCharType="end"/>
    </w:r>
    <w:r w:rsidR="00577097" w:rsidRPr="00B42469">
      <w:rPr>
        <w:noProof/>
        <w:lang w:val="en-GB"/>
      </w:rPr>
      <w:t xml:space="preserve"> </w:t>
    </w:r>
    <w:r w:rsidRPr="00B42469">
      <w:rPr>
        <w:noProof/>
      </w:rPr>
      <w:fldChar w:fldCharType="begin"/>
    </w:r>
    <w:r w:rsidRPr="00B42469">
      <w:rPr>
        <w:noProof/>
        <w:lang w:val="en-GB"/>
      </w:rPr>
      <w:instrText xml:space="preserve"> USERNAME  "Katharina Knaus" \* Caps  \* MERGEFORMAT </w:instrText>
    </w:r>
    <w:r w:rsidRPr="00B42469">
      <w:rPr>
        <w:noProof/>
      </w:rPr>
      <w:fldChar w:fldCharType="separate"/>
    </w:r>
    <w:r w:rsidRPr="00B42469">
      <w:rPr>
        <w:noProof/>
        <w:lang w:val="en-GB"/>
      </w:rPr>
      <w:t>Katharina Knaus</w:t>
    </w:r>
    <w:r w:rsidRPr="00B42469">
      <w:rPr>
        <w:noProof/>
      </w:rPr>
      <w:fldChar w:fldCharType="end"/>
    </w:r>
    <w:r w:rsidR="00B42469">
      <w:rPr>
        <w:noProof/>
        <w:lang w:val="en-GB"/>
      </w:rPr>
      <w:t xml:space="preserve">    </w:t>
    </w:r>
    <w:r w:rsidR="00B42469" w:rsidRPr="00B42469">
      <w:rPr>
        <w:noProof/>
        <w:lang w:val="en-GB"/>
      </w:rPr>
      <w:t>–</w:t>
    </w:r>
    <w:r w:rsidR="00B42469">
      <w:rPr>
        <w:noProof/>
        <w:lang w:val="en-GB"/>
      </w:rPr>
      <w:t xml:space="preserve">    </w:t>
    </w:r>
    <w:r w:rsidR="00B42469" w:rsidRPr="00B42469">
      <w:rPr>
        <w:noProof/>
        <w:lang w:val="en-GB"/>
      </w:rPr>
      <w:t>i</w:t>
    </w:r>
    <w:r w:rsidRPr="00B42469">
      <w:rPr>
        <w:noProof/>
        <w:lang w:val="en-GB"/>
      </w:rPr>
      <w:t>t</w:t>
    </w:r>
    <w:r w:rsidR="00B42469">
      <w:rPr>
        <w:noProof/>
        <w:lang w:val="en-GB"/>
      </w:rPr>
      <w:t>-</w:t>
    </w:r>
    <w:r w:rsidRPr="00B42469">
      <w:rPr>
        <w:noProof/>
        <w:lang w:val="en-GB"/>
      </w:rPr>
      <w:t>economics</w:t>
    </w:r>
    <w:r w:rsidR="00B42469">
      <w:rPr>
        <w:noProof/>
        <w:lang w:val="en-GB"/>
      </w:rPr>
      <w:t xml:space="preserve"> </w:t>
    </w:r>
    <w:r w:rsidRPr="00B42469">
      <w:rPr>
        <w:noProof/>
        <w:lang w:val="en-GB"/>
      </w:rPr>
      <w:t xml:space="preserve"> GmbH</w:t>
    </w:r>
    <w:r w:rsidR="00B42469">
      <w:rPr>
        <w:noProof/>
        <w:lang w:val="en-GB"/>
      </w:rPr>
      <w:t xml:space="preserve">   </w:t>
    </w:r>
    <w:r w:rsidR="00B42469" w:rsidRPr="00B42469">
      <w:rPr>
        <w:noProof/>
        <w:lang w:val="en-GB"/>
      </w:rPr>
      <w:t xml:space="preserve"> </w:t>
    </w:r>
    <w:r w:rsidR="00B42469">
      <w:rPr>
        <w:noProof/>
        <w:lang w:val="en-GB"/>
      </w:rPr>
      <w:t xml:space="preserve"> </w:t>
    </w:r>
    <w:r w:rsidR="00B42469" w:rsidRPr="00B42469">
      <w:rPr>
        <w:noProof/>
        <w:lang w:val="en-GB"/>
      </w:rPr>
      <w:t xml:space="preserve">– </w:t>
    </w:r>
    <w:r w:rsidR="00B42469">
      <w:rPr>
        <w:noProof/>
        <w:lang w:val="en-GB"/>
      </w:rPr>
      <w:t xml:space="preserve">   </w:t>
    </w:r>
    <w:r w:rsidR="00B42469" w:rsidRPr="00B42469">
      <w:rPr>
        <w:noProof/>
        <w:lang w:val="en-GB"/>
      </w:rPr>
      <w:t>Hebelstr.15</w:t>
    </w:r>
    <w:r w:rsidR="00B42469">
      <w:rPr>
        <w:noProof/>
        <w:lang w:val="en-GB"/>
      </w:rPr>
      <w:t xml:space="preserve">     </w:t>
    </w:r>
    <w:r w:rsidR="00B42469" w:rsidRPr="00B42469">
      <w:rPr>
        <w:noProof/>
        <w:lang w:val="en-GB"/>
      </w:rPr>
      <w:t>–</w:t>
    </w:r>
    <w:r w:rsidR="00B42469">
      <w:rPr>
        <w:noProof/>
        <w:lang w:val="en-GB"/>
      </w:rPr>
      <w:t xml:space="preserve">     76133 Karlsruhe     </w:t>
    </w:r>
    <w:r w:rsidR="00B42469" w:rsidRPr="00B42469">
      <w:rPr>
        <w:noProof/>
        <w:lang w:val="en-GB"/>
      </w:rPr>
      <w:t>–</w:t>
    </w:r>
    <w:r w:rsidR="00B42469">
      <w:rPr>
        <w:noProof/>
        <w:lang w:val="en-GB"/>
      </w:rPr>
      <w:t xml:space="preserve">     Mobil 0151-40 60 50 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2EE" w:rsidRDefault="001712EE" w:rsidP="00152BD9">
      <w:r>
        <w:separator/>
      </w:r>
    </w:p>
  </w:footnote>
  <w:footnote w:type="continuationSeparator" w:id="0">
    <w:p w:rsidR="001712EE" w:rsidRDefault="001712EE" w:rsidP="00152B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74A" w:rsidRDefault="005D3597" w:rsidP="00152BD9">
    <w:pPr>
      <w:pStyle w:val="Kopfzeile"/>
    </w:pPr>
    <w:r w:rsidRPr="00B42469">
      <w:fldChar w:fldCharType="begin"/>
    </w:r>
    <w:r>
      <w:instrText xml:space="preserve"> TIME \@ "dddd, d. MMMM yyyy" </w:instrText>
    </w:r>
    <w:r w:rsidRPr="00B42469">
      <w:fldChar w:fldCharType="separate"/>
    </w:r>
    <w:r w:rsidR="00C93667">
      <w:rPr>
        <w:noProof/>
      </w:rPr>
      <w:t>Sonntag, 15. Februar 2015</w:t>
    </w:r>
    <w:r w:rsidRPr="00B42469">
      <w:rPr>
        <w:rFonts w:ascii="Univers LT Std 57 Cn" w:hAnsi="Univers LT Std 57 Cn"/>
      </w:rPr>
      <w:fldChar w:fldCharType="end"/>
    </w:r>
    <w:r w:rsidR="00A4074A">
      <w:tab/>
    </w:r>
    <w:r w:rsidR="00577097">
      <w:tab/>
    </w:r>
    <w:r w:rsidR="00A4074A">
      <w:rPr>
        <w:noProof/>
        <w:lang w:eastAsia="de-DE"/>
      </w:rPr>
      <w:drawing>
        <wp:inline distT="0" distB="0" distL="0" distR="0" wp14:anchorId="7CBD52CF" wp14:editId="061ED506">
          <wp:extent cx="3022600" cy="922655"/>
          <wp:effectExtent l="0" t="0" r="6350" b="0"/>
          <wp:docPr id="1" name="Grafik 1" descr="C:\Users\kknaus\AppData\Local\Microsoft\Windows\INetCache\Content.Word\Firmenlogo mit Slogan - 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knaus\AppData\Local\Microsoft\Windows\INetCache\Content.Word\Firmenlogo mit Slogan - jp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0" cy="922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4074A" w:rsidRDefault="00A4074A" w:rsidP="00152BD9">
    <w:pPr>
      <w:pStyle w:val="Kopfzeile"/>
    </w:pPr>
  </w:p>
  <w:p w:rsidR="00577097" w:rsidRPr="00577097" w:rsidRDefault="00577097" w:rsidP="00152BD9">
    <w:pPr>
      <w:pStyle w:val="Kopfzeile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542D"/>
    <w:multiLevelType w:val="hybridMultilevel"/>
    <w:tmpl w:val="DE2A7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C4633"/>
    <w:multiLevelType w:val="hybridMultilevel"/>
    <w:tmpl w:val="F30002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523B4"/>
    <w:multiLevelType w:val="hybridMultilevel"/>
    <w:tmpl w:val="485AFA30"/>
    <w:lvl w:ilvl="0" w:tplc="DB1A120A">
      <w:start w:val="1"/>
      <w:numFmt w:val="bullet"/>
      <w:lvlText w:val="-"/>
      <w:lvlJc w:val="left"/>
      <w:pPr>
        <w:ind w:left="720" w:hanging="360"/>
      </w:pPr>
      <w:rPr>
        <w:rFonts w:ascii="Univers LT Std 47 Cn Lt" w:eastAsiaTheme="minorEastAsia" w:hAnsi="Univers LT Std 47 Cn L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724ED"/>
    <w:multiLevelType w:val="hybridMultilevel"/>
    <w:tmpl w:val="3528C8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4A"/>
    <w:rsid w:val="000E2638"/>
    <w:rsid w:val="000E7479"/>
    <w:rsid w:val="001059B1"/>
    <w:rsid w:val="001305B1"/>
    <w:rsid w:val="00152BD9"/>
    <w:rsid w:val="001712EE"/>
    <w:rsid w:val="00270929"/>
    <w:rsid w:val="00283801"/>
    <w:rsid w:val="002D047C"/>
    <w:rsid w:val="002E73CC"/>
    <w:rsid w:val="00342ABD"/>
    <w:rsid w:val="003574FB"/>
    <w:rsid w:val="003915C1"/>
    <w:rsid w:val="003D2235"/>
    <w:rsid w:val="005415B9"/>
    <w:rsid w:val="00543777"/>
    <w:rsid w:val="00544140"/>
    <w:rsid w:val="00577097"/>
    <w:rsid w:val="005D3597"/>
    <w:rsid w:val="00691A00"/>
    <w:rsid w:val="006D29F3"/>
    <w:rsid w:val="006E613E"/>
    <w:rsid w:val="007278D1"/>
    <w:rsid w:val="007A6A08"/>
    <w:rsid w:val="007B07AA"/>
    <w:rsid w:val="0080362F"/>
    <w:rsid w:val="008140A8"/>
    <w:rsid w:val="0081753F"/>
    <w:rsid w:val="00835B9E"/>
    <w:rsid w:val="0083669E"/>
    <w:rsid w:val="00897350"/>
    <w:rsid w:val="008C26A2"/>
    <w:rsid w:val="008C5A81"/>
    <w:rsid w:val="00962249"/>
    <w:rsid w:val="0098013B"/>
    <w:rsid w:val="009D267E"/>
    <w:rsid w:val="00A3744B"/>
    <w:rsid w:val="00A4074A"/>
    <w:rsid w:val="00A77E80"/>
    <w:rsid w:val="00AB6A09"/>
    <w:rsid w:val="00AB7E6E"/>
    <w:rsid w:val="00AE05BA"/>
    <w:rsid w:val="00B42469"/>
    <w:rsid w:val="00B44ACF"/>
    <w:rsid w:val="00BC0F80"/>
    <w:rsid w:val="00C67CF4"/>
    <w:rsid w:val="00C93667"/>
    <w:rsid w:val="00D3513E"/>
    <w:rsid w:val="00D61C89"/>
    <w:rsid w:val="00DA4314"/>
    <w:rsid w:val="00E3701E"/>
    <w:rsid w:val="00E452FC"/>
    <w:rsid w:val="00F2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ACE1E9-BC0C-45A9-A07D-1BC32F04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2BD9"/>
    <w:rPr>
      <w:rFonts w:ascii="Univers LT Std 47 Cn Lt" w:hAnsi="Univers LT Std 47 Cn Lt"/>
      <w:lang w:val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897350"/>
    <w:pPr>
      <w:pBdr>
        <w:bottom w:val="single" w:sz="4" w:space="1" w:color="auto"/>
      </w:pBdr>
      <w:spacing w:before="300" w:after="40" w:line="360" w:lineRule="auto"/>
      <w:jc w:val="left"/>
      <w:outlineLvl w:val="0"/>
    </w:pPr>
    <w:rPr>
      <w:rFonts w:ascii="Univers LT Std 57 Cn" w:hAnsi="Univers LT Std 57 Cn"/>
      <w:smallCaps/>
      <w:color w:val="603A14" w:themeColor="accent6" w:themeShade="80"/>
      <w:spacing w:val="5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8140A8"/>
    <w:pPr>
      <w:spacing w:after="0" w:line="360" w:lineRule="auto"/>
      <w:jc w:val="left"/>
      <w:outlineLvl w:val="1"/>
    </w:pPr>
    <w:rPr>
      <w:smallCaps/>
      <w:color w:val="C17529" w:themeColor="accent6"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6D29F3"/>
    <w:pPr>
      <w:spacing w:after="0"/>
      <w:jc w:val="left"/>
      <w:outlineLvl w:val="2"/>
    </w:pPr>
    <w:rPr>
      <w:smallCaps/>
      <w:color w:val="7B7053" w:themeColor="accent5" w:themeShade="BF"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962249"/>
    <w:pPr>
      <w:spacing w:after="0"/>
      <w:jc w:val="left"/>
      <w:outlineLvl w:val="3"/>
    </w:pPr>
    <w:rPr>
      <w:i/>
      <w:iCs/>
      <w:smallCaps/>
      <w:color w:val="603A14" w:themeColor="accent6" w:themeShade="80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753F"/>
    <w:pPr>
      <w:spacing w:after="0"/>
      <w:jc w:val="left"/>
      <w:outlineLvl w:val="4"/>
    </w:pPr>
    <w:rPr>
      <w:smallCaps/>
      <w:color w:val="90571E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753F"/>
    <w:pPr>
      <w:spacing w:after="0"/>
      <w:jc w:val="left"/>
      <w:outlineLvl w:val="5"/>
    </w:pPr>
    <w:rPr>
      <w:smallCaps/>
      <w:color w:val="C17529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753F"/>
    <w:pPr>
      <w:spacing w:after="0"/>
      <w:jc w:val="left"/>
      <w:outlineLvl w:val="6"/>
    </w:pPr>
    <w:rPr>
      <w:b/>
      <w:bCs/>
      <w:smallCaps/>
      <w:color w:val="C17529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753F"/>
    <w:pPr>
      <w:spacing w:after="0"/>
      <w:jc w:val="left"/>
      <w:outlineLvl w:val="7"/>
    </w:pPr>
    <w:rPr>
      <w:b/>
      <w:bCs/>
      <w:i/>
      <w:iCs/>
      <w:smallCaps/>
      <w:color w:val="90571E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753F"/>
    <w:pPr>
      <w:spacing w:after="0"/>
      <w:jc w:val="left"/>
      <w:outlineLvl w:val="8"/>
    </w:pPr>
    <w:rPr>
      <w:b/>
      <w:bCs/>
      <w:i/>
      <w:iCs/>
      <w:smallCaps/>
      <w:color w:val="603A14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1753F"/>
    <w:pPr>
      <w:pBdr>
        <w:top w:val="single" w:sz="8" w:space="1" w:color="C17529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1753F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753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753F"/>
    <w:rPr>
      <w:rFonts w:asciiTheme="majorHAnsi" w:eastAsiaTheme="majorEastAsia" w:hAnsiTheme="majorHAnsi" w:cstheme="majorBidi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97350"/>
    <w:rPr>
      <w:rFonts w:ascii="Univers LT Std 57 Cn" w:hAnsi="Univers LT Std 57 Cn"/>
      <w:smallCaps/>
      <w:color w:val="603A14" w:themeColor="accent6" w:themeShade="80"/>
      <w:spacing w:val="5"/>
      <w:sz w:val="32"/>
      <w:szCs w:val="32"/>
      <w:lang w:val="de-DE"/>
      <w14:textOutline w14:w="9525" w14:cap="rnd" w14:cmpd="sng" w14:algn="ctr">
        <w14:noFill/>
        <w14:prstDash w14:val="solid"/>
        <w14:bevel/>
      </w14:textOutline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40A8"/>
    <w:rPr>
      <w:smallCaps/>
      <w:color w:val="C17529" w:themeColor="accent6"/>
      <w:spacing w:val="5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29F3"/>
    <w:rPr>
      <w:smallCaps/>
      <w:color w:val="7B7053" w:themeColor="accent5" w:themeShade="BF"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2249"/>
    <w:rPr>
      <w:i/>
      <w:iCs/>
      <w:smallCaps/>
      <w:color w:val="603A14" w:themeColor="accent6" w:themeShade="80"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753F"/>
    <w:rPr>
      <w:smallCaps/>
      <w:color w:val="90571E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753F"/>
    <w:rPr>
      <w:smallCaps/>
      <w:color w:val="C17529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753F"/>
    <w:rPr>
      <w:b/>
      <w:bCs/>
      <w:smallCaps/>
      <w:color w:val="C17529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753F"/>
    <w:rPr>
      <w:b/>
      <w:bCs/>
      <w:i/>
      <w:iCs/>
      <w:smallCaps/>
      <w:color w:val="90571E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753F"/>
    <w:rPr>
      <w:b/>
      <w:bCs/>
      <w:i/>
      <w:iCs/>
      <w:smallCaps/>
      <w:color w:val="603A14" w:themeColor="accent6" w:themeShade="80"/>
    </w:rPr>
  </w:style>
  <w:style w:type="character" w:styleId="SchwacheHervorhebung">
    <w:name w:val="Subtle Emphasis"/>
    <w:uiPriority w:val="19"/>
    <w:qFormat/>
    <w:rsid w:val="0081753F"/>
    <w:rPr>
      <w:i/>
      <w:iCs/>
    </w:rPr>
  </w:style>
  <w:style w:type="character" w:styleId="Hervorhebung">
    <w:name w:val="Emphasis"/>
    <w:uiPriority w:val="20"/>
    <w:qFormat/>
    <w:rsid w:val="0081753F"/>
    <w:rPr>
      <w:b/>
      <w:bCs/>
      <w:i/>
      <w:iCs/>
      <w:spacing w:val="10"/>
    </w:rPr>
  </w:style>
  <w:style w:type="character" w:styleId="IntensiveHervorhebung">
    <w:name w:val="Intense Emphasis"/>
    <w:uiPriority w:val="21"/>
    <w:qFormat/>
    <w:rsid w:val="0081753F"/>
    <w:rPr>
      <w:b/>
      <w:bCs/>
      <w:i/>
      <w:iCs/>
      <w:color w:val="C17529" w:themeColor="accent6"/>
      <w:spacing w:val="10"/>
    </w:rPr>
  </w:style>
  <w:style w:type="character" w:styleId="Fett">
    <w:name w:val="Strong"/>
    <w:uiPriority w:val="22"/>
    <w:qFormat/>
    <w:rsid w:val="0081753F"/>
    <w:rPr>
      <w:b/>
      <w:bCs/>
      <w:color w:val="C17529" w:themeColor="accent6"/>
    </w:rPr>
  </w:style>
  <w:style w:type="paragraph" w:styleId="Zitat">
    <w:name w:val="Quote"/>
    <w:basedOn w:val="Standard"/>
    <w:next w:val="Standard"/>
    <w:link w:val="ZitatZchn"/>
    <w:uiPriority w:val="29"/>
    <w:qFormat/>
    <w:rsid w:val="0081753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175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753F"/>
    <w:pPr>
      <w:pBdr>
        <w:top w:val="single" w:sz="8" w:space="1" w:color="C17529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753F"/>
    <w:rPr>
      <w:b/>
      <w:bCs/>
      <w:i/>
      <w:iCs/>
    </w:rPr>
  </w:style>
  <w:style w:type="character" w:styleId="SchwacherVerweis">
    <w:name w:val="Subtle Reference"/>
    <w:uiPriority w:val="31"/>
    <w:qFormat/>
    <w:rsid w:val="0081753F"/>
    <w:rPr>
      <w:b/>
      <w:bCs/>
    </w:rPr>
  </w:style>
  <w:style w:type="character" w:styleId="IntensiverVerweis">
    <w:name w:val="Intense Reference"/>
    <w:uiPriority w:val="32"/>
    <w:qFormat/>
    <w:rsid w:val="0081753F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175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1753F"/>
    <w:rPr>
      <w:b/>
      <w:bCs/>
      <w:caps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1753F"/>
    <w:pPr>
      <w:outlineLvl w:val="9"/>
    </w:pPr>
  </w:style>
  <w:style w:type="paragraph" w:styleId="KeinLeerraum">
    <w:name w:val="No Spacing"/>
    <w:autoRedefine/>
    <w:uiPriority w:val="1"/>
    <w:qFormat/>
    <w:rsid w:val="00152BD9"/>
    <w:pPr>
      <w:spacing w:after="0" w:line="240" w:lineRule="auto"/>
    </w:pPr>
    <w:rPr>
      <w:rFonts w:ascii="Univers LT Std 47 Cn Lt" w:hAnsi="Univers LT Std 47 Cn Lt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77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7097"/>
  </w:style>
  <w:style w:type="paragraph" w:styleId="Fuzeile">
    <w:name w:val="footer"/>
    <w:basedOn w:val="Standard"/>
    <w:link w:val="FuzeileZchn"/>
    <w:uiPriority w:val="99"/>
    <w:unhideWhenUsed/>
    <w:rsid w:val="00577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7097"/>
  </w:style>
  <w:style w:type="character" w:customStyle="1" w:styleId="apple-converted-space">
    <w:name w:val="apple-converted-space"/>
    <w:basedOn w:val="Absatz-Standardschriftart"/>
    <w:rsid w:val="008140A8"/>
  </w:style>
  <w:style w:type="character" w:styleId="Hyperlink">
    <w:name w:val="Hyperlink"/>
    <w:basedOn w:val="Absatz-Standardschriftart"/>
    <w:uiPriority w:val="99"/>
    <w:unhideWhenUsed/>
    <w:rsid w:val="008140A8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5D3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5D3597"/>
    <w:pPr>
      <w:spacing w:after="0"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9574" w:themeColor="accent5"/>
          <w:left w:val="single" w:sz="4" w:space="0" w:color="A19574" w:themeColor="accent5"/>
          <w:bottom w:val="single" w:sz="4" w:space="0" w:color="A19574" w:themeColor="accent5"/>
          <w:right w:val="single" w:sz="4" w:space="0" w:color="A19574" w:themeColor="accent5"/>
          <w:insideH w:val="nil"/>
          <w:insideV w:val="nil"/>
        </w:tcBorders>
        <w:shd w:val="clear" w:color="auto" w:fill="A19574" w:themeFill="accent5"/>
      </w:tcPr>
    </w:tblStylePr>
    <w:tblStylePr w:type="lastRow">
      <w:rPr>
        <w:b/>
        <w:bCs/>
      </w:rPr>
      <w:tblPr/>
      <w:tcPr>
        <w:tcBorders>
          <w:top w:val="double" w:sz="4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seleniumhq.org/downloa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naus\Documents\Benutzerdefinierte%20Office-Vorlagen\HftDocTempl.dotx" TargetMode="External"/></Relationships>
</file>

<file path=word/theme/theme1.xml><?xml version="1.0" encoding="utf-8"?>
<a:theme xmlns:a="http://schemas.openxmlformats.org/drawingml/2006/main" name="Office Theme">
  <a:themeElements>
    <a:clrScheme name="Gelb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B0175-6E34-46A7-8D2B-77BD0283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HftDocTempl.dotx</Template>
  <TotalTime>0</TotalTime>
  <Pages>1</Pages>
  <Words>199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kknaus</dc:creator>
  <cp:keywords/>
  <cp:lastModifiedBy>kknaus</cp:lastModifiedBy>
  <cp:revision>18</cp:revision>
  <dcterms:created xsi:type="dcterms:W3CDTF">2015-02-13T16:07:00Z</dcterms:created>
  <dcterms:modified xsi:type="dcterms:W3CDTF">2015-02-15T16:46:00Z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